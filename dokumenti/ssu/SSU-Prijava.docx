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CB3146">
        <w:t>Prijava korisnika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C74A2B" w:rsidP="00B66190">
            <w:r>
              <w:t>4.3.2017.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1" w:history="1">
            <w:r w:rsidRPr="00702F8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2" w:history="1">
            <w:r w:rsidRPr="00702F8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3" w:history="1">
            <w:r w:rsidRPr="00702F8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4" w:history="1">
            <w:r w:rsidRPr="00702F8E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5" w:history="1">
            <w:r w:rsidRPr="00702F8E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6" w:history="1">
            <w:r w:rsidRPr="00702F8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Scenario 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7" w:history="1">
            <w:r w:rsidRPr="00702F8E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8" w:history="1">
            <w:r w:rsidRPr="00702F8E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Pr="00702F8E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702F8E">
              <w:rPr>
                <w:rStyle w:val="Hyperlink"/>
                <w:noProof/>
              </w:rPr>
              <w:t>Gost popunjava 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Pr="00702F8E">
              <w:rPr>
                <w:rStyle w:val="Hyperlink"/>
                <w:noProof/>
              </w:rPr>
              <w:t>2.2.2 Korisnik nije popunio sva polja u formi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1" w:history="1">
            <w:r w:rsidRPr="00702F8E">
              <w:rPr>
                <w:rStyle w:val="Hyperlink"/>
                <w:noProof/>
              </w:rPr>
              <w:t>2.2.3 Korisnik je uneo pogršan E-Mail ili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2" w:history="1">
            <w:r w:rsidRPr="00702F8E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3" w:history="1">
            <w:r w:rsidRPr="00702F8E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413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4" w:history="1">
            <w:r w:rsidRPr="00702F8E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702F8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5A1FE4">
        <w:t xml:space="preserve"> prijave korisnika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korake neophodne za </w:t>
      </w:r>
      <w:r w:rsidR="005A1FE4">
        <w:t>prijavu korisnika.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r w:rsidR="00617D54">
        <w:t>prijava korisnika</w:t>
      </w:r>
      <w:bookmarkEnd w:id="6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prijave korisnika. </w:t>
      </w:r>
    </w:p>
    <w:p w:rsidR="00BE798B" w:rsidRDefault="00BE798B" w:rsidP="00BE798B">
      <w:pPr>
        <w:ind w:left="708"/>
      </w:pPr>
      <w:r>
        <w:t>Gost prijavu započinje izborom opcije „Login“, nakon čega se otvara stranica sa formom za unos korisničkih informacija.</w:t>
      </w:r>
    </w:p>
    <w:p w:rsidR="00BE798B" w:rsidRDefault="00BE798B" w:rsidP="00BE798B">
      <w:pPr>
        <w:ind w:left="708"/>
      </w:pPr>
      <w:r>
        <w:t>Nakon unosa informacija i izbora pritiska dugmeta „Login“, zahtev za prijavu se prosleđuje serveru.</w:t>
      </w:r>
    </w:p>
    <w:p w:rsidR="00BE798B" w:rsidRDefault="00BE798B" w:rsidP="00BE798B">
      <w:pPr>
        <w:ind w:left="708"/>
      </w:pPr>
      <w:r>
        <w:t>Server po prijemu zahteva proverava validnost unetih informacija i potom, u slučaju uspešne validacije, prijavljuje korisnika.</w:t>
      </w:r>
    </w:p>
    <w:p w:rsidR="00BE798B" w:rsidRDefault="00BE798B" w:rsidP="00BE798B">
      <w:pPr>
        <w:ind w:left="708"/>
      </w:pPr>
      <w:r>
        <w:t>Nakon prijave korisnik ima funkcionalnosti dostupne kategoriji korisnika kojoj pripada.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r>
        <w:tab/>
        <w:t>Gost popunjava formu</w:t>
      </w:r>
      <w:bookmarkEnd w:id="9"/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Gost unosi informacije u polja E-Mail, Password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Gost pritiska dugme „Login“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Serveru se prosleđuje zahtev za prijavu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 prima zahtev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 validira unete podatke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 proverava da li je korisnik sa datim podacima postoji u bazi podataka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 prijavljuje korisnika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Korisnik se redirektuje na stranicu koja odgovara njegovom tipu naloga</w:t>
      </w:r>
    </w:p>
    <w:p w:rsidR="008C3DEC" w:rsidRDefault="008C3DEC" w:rsidP="00A02439">
      <w:pPr>
        <w:ind w:left="1068"/>
      </w:pPr>
    </w:p>
    <w:p w:rsidR="008C3DEC" w:rsidRDefault="008C3DEC" w:rsidP="00A02439">
      <w:pPr>
        <w:pStyle w:val="Heading3"/>
        <w:ind w:left="708"/>
      </w:pPr>
      <w:bookmarkStart w:id="10" w:name="_Toc476399100"/>
      <w:r>
        <w:t>2.2.2 Korisnik nije popunio sva polja u formi</w:t>
      </w:r>
      <w:bookmarkEnd w:id="10"/>
    </w:p>
    <w:p w:rsidR="008C3DEC" w:rsidRDefault="00A02439" w:rsidP="00A02439">
      <w:pPr>
        <w:pStyle w:val="ListParagraph"/>
        <w:numPr>
          <w:ilvl w:val="0"/>
          <w:numId w:val="5"/>
        </w:numPr>
        <w:ind w:left="1428"/>
      </w:pPr>
      <w:r>
        <w:t>Korinsiku se pikazuje poruka da sva polja nisu popunjena</w:t>
      </w:r>
    </w:p>
    <w:p w:rsidR="00A02439" w:rsidRDefault="00A02439" w:rsidP="00A02439">
      <w:pPr>
        <w:pStyle w:val="ListParagraph"/>
        <w:numPr>
          <w:ilvl w:val="0"/>
          <w:numId w:val="5"/>
        </w:numPr>
        <w:ind w:left="1428"/>
      </w:pPr>
      <w:r>
        <w:t>Korisniku se vizalno obeležavaju polja u formi koja nisu popunjena</w:t>
      </w:r>
    </w:p>
    <w:p w:rsidR="00A02439" w:rsidRDefault="00A02439" w:rsidP="00A02439">
      <w:pPr>
        <w:pStyle w:val="ListParagraph"/>
        <w:numPr>
          <w:ilvl w:val="0"/>
          <w:numId w:val="5"/>
        </w:numPr>
        <w:ind w:left="1428"/>
      </w:pPr>
      <w:r>
        <w:t>Korinsik nastavlja sa koracima iz toka događaja 2.2.1</w:t>
      </w: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A02439" w:rsidRDefault="00A02439" w:rsidP="003F5AF1">
      <w:pPr>
        <w:pStyle w:val="Heading3"/>
        <w:ind w:left="708"/>
      </w:pPr>
      <w:bookmarkStart w:id="11" w:name="_Toc476399101"/>
      <w:r>
        <w:t>2.2.3 Korisnik je uneo pogršan E-Mail ili Password</w:t>
      </w:r>
      <w:bookmarkEnd w:id="11"/>
    </w:p>
    <w:p w:rsidR="00A02439" w:rsidRDefault="00A02439" w:rsidP="003F5AF1">
      <w:pPr>
        <w:pStyle w:val="ListParagraph"/>
        <w:numPr>
          <w:ilvl w:val="0"/>
          <w:numId w:val="6"/>
        </w:numPr>
        <w:ind w:left="1428"/>
      </w:pPr>
      <w:r>
        <w:t>Korisniku se prikazuje poruka da je E-Mail ili Password neispravan</w:t>
      </w:r>
    </w:p>
    <w:p w:rsidR="00A02439" w:rsidRDefault="00A02439" w:rsidP="003F5AF1">
      <w:pPr>
        <w:pStyle w:val="ListParagraph"/>
        <w:numPr>
          <w:ilvl w:val="0"/>
          <w:numId w:val="6"/>
        </w:numPr>
        <w:ind w:left="1428"/>
      </w:pPr>
      <w:r>
        <w:t>Korisnik nastavlja sa koracima definisanim u toku 2.2.1</w:t>
      </w: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2"/>
      <w:r>
        <w:t>Posebni zahtevi</w:t>
      </w:r>
      <w:bookmarkEnd w:id="12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3"/>
      <w:r>
        <w:t>Preduslovi</w:t>
      </w:r>
      <w:bookmarkEnd w:id="13"/>
    </w:p>
    <w:p w:rsidR="005F4C22" w:rsidRDefault="005F4C22" w:rsidP="005F4C22"/>
    <w:p w:rsidR="005F4C22" w:rsidRDefault="005F4C22" w:rsidP="005F4C22">
      <w:pPr>
        <w:ind w:left="708"/>
      </w:pPr>
      <w:r>
        <w:t>Da bi se korisnik prijavio mora da prethodno registruje svoj nalog.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4" w:name="_Toc476399104"/>
      <w:r>
        <w:t>Posledice</w:t>
      </w:r>
      <w:bookmarkEnd w:id="14"/>
    </w:p>
    <w:p w:rsidR="005F4C22" w:rsidRDefault="005F4C22" w:rsidP="005F4C22"/>
    <w:p w:rsidR="005F4C22" w:rsidRPr="005F4C22" w:rsidRDefault="005F4C22" w:rsidP="005F4C22">
      <w:pPr>
        <w:ind w:left="708"/>
      </w:pPr>
      <w:r>
        <w:t>Korisnik je prijavljen na sistem. Ima dostupan skup funkcionalnosti koje su definisane tipom njegovog naloga.</w:t>
      </w:r>
      <w:bookmarkStart w:id="15" w:name="_GoBack"/>
      <w:bookmarkEnd w:id="15"/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139" w:rsidRDefault="00A82139" w:rsidP="00E730B7">
      <w:pPr>
        <w:spacing w:after="0" w:line="240" w:lineRule="auto"/>
      </w:pPr>
      <w:r>
        <w:separator/>
      </w:r>
    </w:p>
  </w:endnote>
  <w:endnote w:type="continuationSeparator" w:id="0">
    <w:p w:rsidR="00A82139" w:rsidRDefault="00A82139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13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139" w:rsidRDefault="00A82139" w:rsidP="00E730B7">
      <w:pPr>
        <w:spacing w:after="0" w:line="240" w:lineRule="auto"/>
      </w:pPr>
      <w:r>
        <w:separator/>
      </w:r>
    </w:p>
  </w:footnote>
  <w:footnote w:type="continuationSeparator" w:id="0">
    <w:p w:rsidR="00A82139" w:rsidRDefault="00A82139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2153E8"/>
    <w:rsid w:val="002C0ED3"/>
    <w:rsid w:val="002F4136"/>
    <w:rsid w:val="0030677F"/>
    <w:rsid w:val="003C5B7B"/>
    <w:rsid w:val="003F5AF1"/>
    <w:rsid w:val="00443703"/>
    <w:rsid w:val="00546713"/>
    <w:rsid w:val="005A1FE4"/>
    <w:rsid w:val="005F4C22"/>
    <w:rsid w:val="00617D54"/>
    <w:rsid w:val="00617F69"/>
    <w:rsid w:val="00710BB8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C25406"/>
    <w:rsid w:val="00C74A2B"/>
    <w:rsid w:val="00C93A3F"/>
    <w:rsid w:val="00CB3146"/>
    <w:rsid w:val="00E508CF"/>
    <w:rsid w:val="00E730B7"/>
    <w:rsid w:val="00EC58D6"/>
    <w:rsid w:val="00F4258F"/>
    <w:rsid w:val="00F5687E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FC8C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SSU-Prijava</Template>
  <TotalTime>21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15</cp:revision>
  <dcterms:created xsi:type="dcterms:W3CDTF">2017-03-04T12:34:00Z</dcterms:created>
  <dcterms:modified xsi:type="dcterms:W3CDTF">2017-03-04T12:56:00Z</dcterms:modified>
</cp:coreProperties>
</file>